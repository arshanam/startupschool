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9C9FF"/>
          <w:left w:val="single" w:sz="4" w:space="0" w:color="C9C9FF"/>
          <w:bottom w:val="single" w:sz="4" w:space="0" w:color="C9C9FF"/>
          <w:right w:val="single" w:sz="4" w:space="0" w:color="C9C9FF"/>
        </w:tblBorders>
        <w:tblLook w:val="04A0" w:firstRow="1" w:lastRow="0" w:firstColumn="1" w:lastColumn="0" w:noHBand="0" w:noVBand="1"/>
      </w:tblPr>
      <w:tblGrid>
        <w:gridCol w:w="6588"/>
        <w:gridCol w:w="2340"/>
        <w:gridCol w:w="2088"/>
      </w:tblGrid>
      <w:tr w:rsidR="00F77D37" w:rsidRPr="0042157C" w:rsidTr="0042157C">
        <w:trPr>
          <w:trHeight w:val="1061"/>
        </w:trPr>
        <w:tc>
          <w:tcPr>
            <w:tcW w:w="6588" w:type="dxa"/>
            <w:shd w:val="clear" w:color="auto" w:fill="90BFCC"/>
            <w:vAlign w:val="center"/>
          </w:tcPr>
          <w:p w:rsidR="00F77D37" w:rsidRPr="0042157C" w:rsidRDefault="00950147" w:rsidP="007E612D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48"/>
                <w:szCs w:val="52"/>
              </w:rPr>
            </w:pPr>
            <w:r w:rsidRPr="0042157C">
              <w:rPr>
                <w:rFonts w:asciiTheme="minorHAnsi" w:hAnsiTheme="minorHAnsi" w:cstheme="minorHAnsi"/>
                <w:b/>
                <w:smallCaps/>
                <w:color w:val="FFFFFF" w:themeColor="background1"/>
                <w:sz w:val="72"/>
                <w:szCs w:val="52"/>
              </w:rPr>
              <w:t>Rhan Kathleen Kim</w:t>
            </w:r>
          </w:p>
        </w:tc>
        <w:tc>
          <w:tcPr>
            <w:tcW w:w="4428" w:type="dxa"/>
            <w:gridSpan w:val="2"/>
            <w:shd w:val="clear" w:color="auto" w:fill="90BFCC"/>
            <w:vAlign w:val="center"/>
          </w:tcPr>
          <w:p w:rsidR="00262EF7" w:rsidRPr="0042157C" w:rsidRDefault="0042157C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2157C">
              <w:rPr>
                <w:rFonts w:asciiTheme="minorHAnsi" w:hAnsiTheme="minorHAnsi" w:cstheme="minorHAnsi"/>
                <w:b/>
                <w:color w:val="FFFFFF" w:themeColor="background1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rhankim@gmail.com</w:t>
            </w:r>
          </w:p>
          <w:p w:rsidR="00F77D37" w:rsidRPr="0042157C" w:rsidRDefault="00950147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caps/>
                <w:color w:val="FFFFFF" w:themeColor="background1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color w:val="FFFFFF" w:themeColor="background1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513-278-7426</w:t>
            </w:r>
          </w:p>
        </w:tc>
      </w:tr>
      <w:tr w:rsidR="00A87D31" w:rsidRPr="0042157C" w:rsidTr="0042157C">
        <w:tc>
          <w:tcPr>
            <w:tcW w:w="8928" w:type="dxa"/>
            <w:gridSpan w:val="2"/>
          </w:tcPr>
          <w:p w:rsidR="007B4431" w:rsidRPr="0042157C" w:rsidRDefault="007B4431" w:rsidP="00A87D3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</w:p>
          <w:p w:rsidR="00940221" w:rsidRDefault="00940221" w:rsidP="00940221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OBJECTIVE</w:t>
            </w:r>
          </w:p>
          <w:p w:rsidR="00940221" w:rsidRDefault="0004415F" w:rsidP="00940221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I’m l</w:t>
            </w:r>
            <w:r w:rsidR="0070094F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 xml:space="preserve">ooking for an opportunity </w:t>
            </w:r>
            <w:r w:rsidR="00F921D1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in which I can build on my user experience</w:t>
            </w:r>
            <w:r w:rsidR="0070094F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and</w:t>
            </w:r>
            <w:r w:rsidR="00F921D1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 xml:space="preserve"> software bac</w:t>
            </w:r>
            <w:r w:rsidR="006F0576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kground in a product management role</w:t>
            </w:r>
            <w:r w:rsidR="00F921D1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.</w:t>
            </w:r>
            <w:r w:rsidR="0070094F" w:rsidRPr="0042157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 xml:space="preserve">  </w:t>
            </w:r>
            <w:r w:rsidR="006F0576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>I am passionate about working on consumer-facing products that leverage the power of software for users.</w:t>
            </w:r>
            <w:r w:rsidR="002D0E5C"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  <w:t xml:space="preserve"> </w:t>
            </w:r>
          </w:p>
          <w:p w:rsidR="006F0576" w:rsidRDefault="006F0576" w:rsidP="00940221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hd w:val="clear" w:color="auto" w:fill="FFFFFF"/>
              </w:rPr>
            </w:pPr>
          </w:p>
          <w:p w:rsidR="00940221" w:rsidRDefault="00940221" w:rsidP="00940221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EDUCATION</w:t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8"/>
              </w:rPr>
              <w:t>Marketing Student</w:t>
            </w:r>
            <w:r w:rsidRPr="0042157C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 xml:space="preserve">Boston </w:t>
            </w:r>
            <w:proofErr w:type="spellStart"/>
            <w:r w:rsidRPr="0042157C">
              <w:rPr>
                <w:rFonts w:asciiTheme="minorHAnsi" w:hAnsiTheme="minorHAnsi" w:cstheme="minorHAnsi"/>
                <w:b/>
                <w:sz w:val="20"/>
              </w:rPr>
              <w:t>StartUp</w:t>
            </w:r>
            <w:proofErr w:type="spellEnd"/>
            <w:r w:rsidRPr="0042157C">
              <w:rPr>
                <w:rFonts w:asciiTheme="minorHAnsi" w:hAnsiTheme="minorHAnsi" w:cstheme="minorHAnsi"/>
                <w:b/>
                <w:sz w:val="20"/>
              </w:rPr>
              <w:t xml:space="preserve"> School</w:t>
            </w:r>
            <w:r w:rsidRPr="0042157C">
              <w:rPr>
                <w:rFonts w:asciiTheme="minorHAnsi" w:hAnsiTheme="minorHAnsi" w:cstheme="minorHAnsi"/>
                <w:sz w:val="20"/>
              </w:rPr>
              <w:t>, Boston, Massachusetts</w:t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  <w:t xml:space="preserve">Summer 2012                        </w:t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Coursework focused on lean startup machine and marketing as it applies to the startup setting</w:t>
            </w:r>
            <w:r>
              <w:rPr>
                <w:rFonts w:asciiTheme="minorHAnsi" w:eastAsia="Times New Roman" w:hAnsiTheme="minorHAnsi" w:cstheme="minorHAnsi"/>
                <w:sz w:val="20"/>
              </w:rPr>
              <w:t>.  Created several MVPs.</w:t>
            </w:r>
          </w:p>
          <w:p w:rsidR="00940221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8"/>
              </w:rPr>
              <w:t>Bachelor of Science in Electrical and Computer Engineering</w:t>
            </w:r>
            <w:r w:rsidRPr="0042157C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Franklin W. College of Engineering</w:t>
            </w:r>
            <w:r w:rsidRPr="0042157C">
              <w:rPr>
                <w:rFonts w:asciiTheme="minorHAnsi" w:hAnsiTheme="minorHAnsi" w:cstheme="minorHAnsi"/>
                <w:sz w:val="20"/>
              </w:rPr>
              <w:t>, Needham, Massachusetts</w:t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  <w:t xml:space="preserve">2008 - 2012                        </w:t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Coursework focused on User Oriented Design, Team Work, Mobile Application Development, Independent Study, Entrepreneurship and Project Management</w:t>
            </w:r>
          </w:p>
          <w:p w:rsidR="00940221" w:rsidRDefault="00940221" w:rsidP="0094022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  <w:p w:rsidR="007039B9" w:rsidRDefault="007039B9" w:rsidP="00940221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8"/>
              </w:rPr>
              <w:t>EXPERIENCE</w:t>
            </w:r>
          </w:p>
          <w:p w:rsidR="00A17C51" w:rsidRPr="0042157C" w:rsidRDefault="00D5392D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940221">
              <w:rPr>
                <w:rFonts w:asciiTheme="minorHAnsi" w:hAnsiTheme="minorHAnsi" w:cstheme="minorHAnsi"/>
                <w:b/>
                <w:sz w:val="24"/>
                <w:szCs w:val="24"/>
              </w:rPr>
              <w:t>Summer Technology Analyst – Business Analyst/Project Manager</w:t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>Summer 2011</w:t>
            </w:r>
          </w:p>
          <w:p w:rsidR="00F50F11" w:rsidRPr="0042157C" w:rsidRDefault="00D5392D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Goldman Sachs</w:t>
            </w:r>
            <w:r w:rsidR="00F50F11"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42157C">
              <w:rPr>
                <w:rFonts w:asciiTheme="minorHAnsi" w:hAnsiTheme="minorHAnsi" w:cstheme="minorHAnsi"/>
                <w:sz w:val="20"/>
              </w:rPr>
              <w:t>Jersey City, N</w:t>
            </w:r>
            <w:r w:rsidR="00F921D1" w:rsidRPr="0042157C">
              <w:rPr>
                <w:rFonts w:asciiTheme="minorHAnsi" w:hAnsiTheme="minorHAnsi" w:cstheme="minorHAnsi"/>
                <w:sz w:val="20"/>
              </w:rPr>
              <w:t xml:space="preserve">ew </w:t>
            </w:r>
            <w:r w:rsidRPr="0042157C">
              <w:rPr>
                <w:rFonts w:asciiTheme="minorHAnsi" w:hAnsiTheme="minorHAnsi" w:cstheme="minorHAnsi"/>
                <w:sz w:val="20"/>
              </w:rPr>
              <w:t>J</w:t>
            </w:r>
            <w:r w:rsidR="00F921D1" w:rsidRPr="0042157C">
              <w:rPr>
                <w:rFonts w:asciiTheme="minorHAnsi" w:hAnsiTheme="minorHAnsi" w:cstheme="minorHAnsi"/>
                <w:sz w:val="20"/>
              </w:rPr>
              <w:t>ersey</w:t>
            </w:r>
          </w:p>
          <w:p w:rsidR="00D5392D" w:rsidRPr="0042157C" w:rsidRDefault="00D5392D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Worked on coordinating cross divisionally between technology and user teams to mitigate risk and proactively control project plans to ensure timely completion of project.</w:t>
            </w:r>
          </w:p>
          <w:p w:rsidR="00FB0648" w:rsidRPr="0042157C" w:rsidRDefault="00FB0648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</w:p>
          <w:p w:rsidR="009D73D1" w:rsidRPr="0042157C" w:rsidRDefault="00D5392D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6"/>
              </w:rPr>
              <w:t>Software Engineering Co-Op</w:t>
            </w:r>
            <w:r w:rsidR="00940221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– User Experience</w:t>
            </w:r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Team</w:t>
            </w:r>
            <w:r w:rsidR="00940221" w:rsidRPr="0042157C">
              <w:rPr>
                <w:rFonts w:asciiTheme="minorHAnsi" w:hAnsiTheme="minorHAnsi" w:cstheme="minorHAnsi"/>
                <w:sz w:val="20"/>
              </w:rPr>
              <w:tab/>
            </w:r>
            <w:r w:rsidR="00940221" w:rsidRPr="0042157C">
              <w:rPr>
                <w:rFonts w:asciiTheme="minorHAnsi" w:hAnsiTheme="minorHAnsi" w:cstheme="minorHAnsi"/>
                <w:sz w:val="20"/>
              </w:rPr>
              <w:tab/>
            </w:r>
            <w:r w:rsidR="00940221"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>Spring 2011</w:t>
            </w:r>
          </w:p>
          <w:p w:rsidR="009D73D1" w:rsidRPr="0042157C" w:rsidRDefault="00D5392D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Intuit</w:t>
            </w:r>
            <w:r w:rsidR="009D73D1"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42157C">
              <w:rPr>
                <w:rFonts w:asciiTheme="minorHAnsi" w:hAnsiTheme="minorHAnsi" w:cstheme="minorHAnsi"/>
                <w:sz w:val="20"/>
              </w:rPr>
              <w:t>San Diego</w:t>
            </w:r>
            <w:r w:rsidR="00F921D1" w:rsidRPr="0042157C">
              <w:rPr>
                <w:rFonts w:asciiTheme="minorHAnsi" w:hAnsiTheme="minorHAnsi" w:cstheme="minorHAnsi"/>
                <w:sz w:val="20"/>
              </w:rPr>
              <w:t>, California</w:t>
            </w:r>
          </w:p>
          <w:p w:rsidR="00D5392D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 xml:space="preserve">Worked on a mobile solution for a W4 paycheck optimizer and contributed to user experience idea jams as part of the consumer experience group. </w:t>
            </w:r>
          </w:p>
          <w:p w:rsidR="00882C77" w:rsidRPr="0042157C" w:rsidRDefault="00882C77" w:rsidP="0094022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6"/>
              </w:rPr>
            </w:pP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6"/>
              </w:rPr>
              <w:t>Software Engineering Intern</w:t>
            </w:r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– </w:t>
            </w:r>
            <w:proofErr w:type="spellStart"/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>NoSQL</w:t>
            </w:r>
            <w:proofErr w:type="spellEnd"/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Database</w:t>
            </w:r>
            <w:r w:rsidR="00751DB9">
              <w:rPr>
                <w:rFonts w:asciiTheme="minorHAnsi" w:hAnsiTheme="minorHAnsi" w:cstheme="minorHAnsi"/>
                <w:sz w:val="20"/>
              </w:rPr>
              <w:tab/>
            </w:r>
            <w:r w:rsidR="00751DB9">
              <w:rPr>
                <w:rFonts w:asciiTheme="minorHAnsi" w:hAnsiTheme="minorHAnsi" w:cstheme="minorHAnsi"/>
                <w:sz w:val="20"/>
              </w:rPr>
              <w:tab/>
            </w:r>
            <w:r w:rsidR="00751DB9">
              <w:rPr>
                <w:rFonts w:asciiTheme="minorHAnsi" w:hAnsiTheme="minorHAnsi" w:cstheme="minorHAnsi"/>
                <w:sz w:val="20"/>
              </w:rPr>
              <w:tab/>
            </w:r>
            <w:r w:rsidR="00751DB9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>Summer 2010</w:t>
            </w: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Intuit</w:t>
            </w:r>
            <w:r w:rsidRPr="0042157C">
              <w:rPr>
                <w:rFonts w:asciiTheme="minorHAnsi" w:hAnsiTheme="minorHAnsi" w:cstheme="minorHAnsi"/>
                <w:sz w:val="20"/>
              </w:rPr>
              <w:t>, Waltham, Massachusetts</w:t>
            </w:r>
          </w:p>
          <w:p w:rsidR="002E20E6" w:rsidRPr="0042157C" w:rsidRDefault="00F921D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 xml:space="preserve">Worked on a new way of logging information for the </w:t>
            </w: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QuickBase</w:t>
            </w:r>
            <w:proofErr w:type="spellEnd"/>
            <w:r w:rsidRPr="0042157C">
              <w:rPr>
                <w:rFonts w:asciiTheme="minorHAnsi" w:eastAsia="Times New Roman" w:hAnsiTheme="minorHAnsi" w:cstheme="minorHAnsi"/>
                <w:sz w:val="20"/>
              </w:rPr>
              <w:t xml:space="preserve"> Product, by doing research using NOSQL databases.</w:t>
            </w: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6"/>
              </w:rPr>
            </w:pP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6"/>
              </w:rPr>
              <w:t>Summer Undergraduate Research Fellow</w:t>
            </w:r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- Virtualization</w:t>
            </w:r>
            <w:r w:rsidRPr="0042157C">
              <w:rPr>
                <w:rFonts w:asciiTheme="minorHAnsi" w:hAnsiTheme="minorHAnsi" w:cstheme="minorHAnsi"/>
                <w:b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b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>Summer 2009</w:t>
            </w:r>
          </w:p>
          <w:p w:rsidR="00516BDA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National Institute of Standards and Technology</w:t>
            </w:r>
            <w:r w:rsidR="00516BDA"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42157C">
              <w:rPr>
                <w:rFonts w:asciiTheme="minorHAnsi" w:hAnsiTheme="minorHAnsi" w:cstheme="minorHAnsi"/>
                <w:sz w:val="20"/>
              </w:rPr>
              <w:t>Gaithersburg</w:t>
            </w:r>
            <w:r w:rsidR="00516BDA"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42157C">
              <w:rPr>
                <w:rFonts w:asciiTheme="minorHAnsi" w:hAnsiTheme="minorHAnsi" w:cstheme="minorHAnsi"/>
                <w:sz w:val="20"/>
              </w:rPr>
              <w:t>Maryland</w:t>
            </w:r>
          </w:p>
          <w:p w:rsidR="005A44B0" w:rsidRPr="0042157C" w:rsidRDefault="00F921D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Implemented and set up virtual machines on Windows and Linux Machines and tested the virtual machines against security configurations of the government’s FDCC policy.</w:t>
            </w: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</w:p>
          <w:p w:rsidR="00F921D1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4"/>
                <w:szCs w:val="26"/>
              </w:rPr>
              <w:t>Summer High School Intern</w:t>
            </w:r>
            <w:r w:rsidR="00751DB9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- GUI</w:t>
            </w:r>
            <w:r w:rsidR="00E433DC" w:rsidRPr="0042157C">
              <w:rPr>
                <w:rFonts w:asciiTheme="minorHAnsi" w:hAnsiTheme="minorHAnsi" w:cstheme="minorHAnsi"/>
                <w:sz w:val="20"/>
              </w:rPr>
              <w:tab/>
            </w:r>
            <w:r w:rsidR="00BF627B"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  <w:t>Summer 2007</w:t>
            </w:r>
            <w:r w:rsidR="006125E0" w:rsidRPr="0042157C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530929" w:rsidRPr="0042157C" w:rsidRDefault="00F921D1" w:rsidP="00940221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</w:rPr>
              <w:t>NASA</w:t>
            </w:r>
            <w:r w:rsidRPr="0042157C">
              <w:rPr>
                <w:rFonts w:asciiTheme="minorHAnsi" w:hAnsiTheme="minorHAnsi" w:cstheme="minorHAnsi"/>
                <w:sz w:val="20"/>
              </w:rPr>
              <w:t>, Greenbelt, Maryland</w:t>
            </w:r>
          </w:p>
          <w:p w:rsidR="00950147" w:rsidRDefault="00F921D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 xml:space="preserve">Used IDL to implement a GUI interface for an algorithm created by my mentor. </w:t>
            </w:r>
          </w:p>
          <w:p w:rsidR="00940221" w:rsidRPr="0042157C" w:rsidRDefault="00940221" w:rsidP="0094022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940221" w:rsidRDefault="00940221" w:rsidP="00940221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ACTIVITIES</w:t>
            </w:r>
          </w:p>
          <w:p w:rsidR="00940221" w:rsidRDefault="00982AE8" w:rsidP="00940221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sz w:val="20"/>
              </w:rPr>
              <w:t>Volunteer</w:t>
            </w:r>
            <w:r w:rsidR="000C38E3"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950147" w:rsidRPr="0042157C">
              <w:rPr>
                <w:rFonts w:asciiTheme="minorHAnsi" w:hAnsiTheme="minorHAnsi" w:cstheme="minorHAnsi"/>
                <w:sz w:val="20"/>
              </w:rPr>
              <w:t xml:space="preserve">Big </w:t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>Brothers Big Sisters of Boston</w:t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="00BB1A16" w:rsidRPr="0042157C">
              <w:rPr>
                <w:rFonts w:asciiTheme="minorHAnsi" w:hAnsiTheme="minorHAnsi" w:cstheme="minorHAnsi"/>
                <w:sz w:val="20"/>
              </w:rPr>
              <w:tab/>
            </w:r>
            <w:r w:rsidR="00950147" w:rsidRPr="0042157C">
              <w:rPr>
                <w:rFonts w:asciiTheme="minorHAnsi" w:hAnsiTheme="minorHAnsi" w:cstheme="minorHAnsi"/>
                <w:sz w:val="20"/>
              </w:rPr>
              <w:t>2011-now</w:t>
            </w:r>
          </w:p>
          <w:p w:rsidR="00940221" w:rsidRDefault="0070094F" w:rsidP="00940221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sz w:val="20"/>
              </w:rPr>
              <w:t>Member, Society of Women Engineers</w:t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  <w:t>2010-now</w:t>
            </w:r>
          </w:p>
          <w:p w:rsidR="00940221" w:rsidRPr="0042157C" w:rsidRDefault="0070094F" w:rsidP="00940221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sz w:val="20"/>
              </w:rPr>
              <w:t>Volunteer</w:t>
            </w:r>
            <w:r w:rsidRPr="0042157C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42157C">
              <w:rPr>
                <w:rFonts w:asciiTheme="minorHAnsi" w:hAnsiTheme="minorHAnsi" w:cstheme="minorHAnsi"/>
                <w:sz w:val="20"/>
              </w:rPr>
              <w:t>Community Korean School</w:t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ab/>
            </w:r>
            <w:r w:rsidRPr="0042157C">
              <w:rPr>
                <w:rFonts w:asciiTheme="minorHAnsi" w:hAnsiTheme="minorHAnsi" w:cstheme="minorHAnsi"/>
                <w:sz w:val="20"/>
              </w:rPr>
              <w:t>2004-2009</w:t>
            </w:r>
          </w:p>
        </w:tc>
        <w:tc>
          <w:tcPr>
            <w:tcW w:w="2088" w:type="dxa"/>
            <w:shd w:val="clear" w:color="auto" w:fill="EDF4F7" w:themeFill="accent3" w:themeFillTint="33"/>
          </w:tcPr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b/>
                <w:sz w:val="20"/>
              </w:rPr>
            </w:pPr>
          </w:p>
          <w:p w:rsidR="00F921D1" w:rsidRPr="0042157C" w:rsidRDefault="00F921D1" w:rsidP="0070094F">
            <w:pPr>
              <w:spacing w:after="0" w:line="240" w:lineRule="auto"/>
              <w:ind w:left="288" w:hanging="288"/>
              <w:jc w:val="right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b/>
                <w:sz w:val="20"/>
              </w:rPr>
              <w:t>Platforms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7843F0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Microsoft Windows XP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Microsoft Windows 7</w:t>
            </w:r>
          </w:p>
          <w:p w:rsidR="007843F0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Ubuntu</w:t>
            </w:r>
          </w:p>
          <w:p w:rsidR="007843F0" w:rsidRPr="0042157C" w:rsidRDefault="007843F0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A87D31" w:rsidRPr="0042157C" w:rsidRDefault="00A87D31" w:rsidP="00A87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F921D1" w:rsidRPr="0042157C" w:rsidRDefault="00A87D31" w:rsidP="0070094F">
            <w:pPr>
              <w:spacing w:after="0" w:line="240" w:lineRule="auto"/>
              <w:ind w:left="288" w:hanging="288"/>
              <w:jc w:val="right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b/>
                <w:sz w:val="20"/>
              </w:rPr>
              <w:t xml:space="preserve">Programming </w:t>
            </w:r>
            <w:r w:rsidR="006F0576" w:rsidRPr="0042157C">
              <w:rPr>
                <w:rFonts w:asciiTheme="minorHAnsi" w:eastAsia="Times New Roman" w:hAnsiTheme="minorHAnsi" w:cstheme="minorHAnsi"/>
                <w:b/>
                <w:sz w:val="20"/>
              </w:rPr>
              <w:t>Languages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i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i/>
                <w:sz w:val="20"/>
              </w:rPr>
              <w:t>Proficient in: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Python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Java</w:t>
            </w:r>
            <w:r w:rsidR="007843F0" w:rsidRPr="0042157C">
              <w:rPr>
                <w:rFonts w:asciiTheme="minorHAnsi" w:eastAsia="Times New Roman" w:hAnsiTheme="minorHAnsi" w:cstheme="minorHAnsi"/>
                <w:sz w:val="20"/>
              </w:rPr>
              <w:t xml:space="preserve"> (including Android)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MATLAB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i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i/>
                <w:sz w:val="20"/>
              </w:rPr>
              <w:t xml:space="preserve">Exposure to: 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C++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 xml:space="preserve">IDL 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PicC</w:t>
            </w:r>
            <w:proofErr w:type="spellEnd"/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C#</w:t>
            </w: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HTML/CSS</w:t>
            </w: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Javascript</w:t>
            </w:r>
            <w:proofErr w:type="spellEnd"/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Verilog</w:t>
            </w: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Assembly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Scala</w:t>
            </w:r>
            <w:proofErr w:type="spellEnd"/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Io</w:t>
            </w:r>
          </w:p>
          <w:p w:rsidR="00F921D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Prolog</w:t>
            </w:r>
          </w:p>
          <w:p w:rsidR="00A87D31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Ruby</w:t>
            </w:r>
          </w:p>
          <w:p w:rsidR="00A87D31" w:rsidRPr="0042157C" w:rsidRDefault="0070094F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Erlang</w:t>
            </w:r>
            <w:proofErr w:type="spellEnd"/>
          </w:p>
          <w:p w:rsidR="00A87D31" w:rsidRPr="0042157C" w:rsidRDefault="00A87D31" w:rsidP="00A87D31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proofErr w:type="spellStart"/>
            <w:r w:rsidRPr="0042157C">
              <w:rPr>
                <w:rFonts w:asciiTheme="minorHAnsi" w:eastAsia="Times New Roman" w:hAnsiTheme="minorHAnsi" w:cstheme="minorHAnsi"/>
                <w:sz w:val="20"/>
              </w:rPr>
              <w:t>Clojure</w:t>
            </w:r>
            <w:proofErr w:type="spellEnd"/>
          </w:p>
          <w:p w:rsidR="00A87D31" w:rsidRPr="0042157C" w:rsidRDefault="0070094F" w:rsidP="00A87D31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Haskel</w:t>
            </w:r>
            <w:r w:rsidR="002D0E5C">
              <w:rPr>
                <w:rFonts w:asciiTheme="minorHAnsi" w:eastAsia="Times New Roman" w:hAnsiTheme="minorHAnsi" w:cstheme="minorHAnsi"/>
                <w:sz w:val="20"/>
              </w:rPr>
              <w:t>l</w:t>
            </w:r>
          </w:p>
          <w:p w:rsidR="00A87D31" w:rsidRPr="0042157C" w:rsidRDefault="00A87D31" w:rsidP="0070094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F921D1" w:rsidRPr="0042157C" w:rsidRDefault="00F921D1" w:rsidP="0070094F">
            <w:pPr>
              <w:spacing w:after="0" w:line="240" w:lineRule="auto"/>
              <w:ind w:left="288" w:hanging="288"/>
              <w:jc w:val="right"/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b/>
                <w:sz w:val="20"/>
              </w:rPr>
              <w:t>Programs</w:t>
            </w: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</w:p>
          <w:p w:rsidR="00C0754D" w:rsidRPr="0042157C" w:rsidRDefault="00F921D1" w:rsidP="007843F0">
            <w:pPr>
              <w:spacing w:after="0" w:line="240" w:lineRule="auto"/>
              <w:ind w:left="288" w:hanging="288"/>
              <w:rPr>
                <w:rFonts w:asciiTheme="minorHAnsi" w:eastAsia="Times New Roman" w:hAnsiTheme="minorHAnsi" w:cstheme="minorHAnsi"/>
                <w:sz w:val="20"/>
              </w:rPr>
            </w:pPr>
            <w:r w:rsidRPr="0042157C">
              <w:rPr>
                <w:rFonts w:asciiTheme="minorHAnsi" w:eastAsia="Times New Roman" w:hAnsiTheme="minorHAnsi" w:cstheme="minorHAnsi"/>
                <w:sz w:val="20"/>
              </w:rPr>
              <w:t>Microsoft Office Suite: Visio, Project, Excel</w:t>
            </w:r>
          </w:p>
          <w:p w:rsidR="00A17C51" w:rsidRPr="0042157C" w:rsidRDefault="007843F0" w:rsidP="007843F0">
            <w:pPr>
              <w:spacing w:after="0" w:line="240" w:lineRule="auto"/>
              <w:ind w:left="288" w:hanging="288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sz w:val="20"/>
              </w:rPr>
              <w:t>Adobe Dreamweaver</w:t>
            </w:r>
          </w:p>
          <w:p w:rsidR="007843F0" w:rsidRPr="0042157C" w:rsidRDefault="007843F0" w:rsidP="007843F0">
            <w:pPr>
              <w:spacing w:after="0" w:line="240" w:lineRule="auto"/>
              <w:ind w:left="288" w:hanging="288"/>
              <w:rPr>
                <w:rFonts w:asciiTheme="minorHAnsi" w:hAnsiTheme="minorHAnsi" w:cstheme="minorHAnsi"/>
                <w:sz w:val="20"/>
              </w:rPr>
            </w:pPr>
            <w:r w:rsidRPr="0042157C">
              <w:rPr>
                <w:rFonts w:asciiTheme="minorHAnsi" w:hAnsiTheme="minorHAnsi" w:cstheme="minorHAnsi"/>
                <w:sz w:val="20"/>
              </w:rPr>
              <w:t>Adobe Photoshop</w:t>
            </w: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87D31" w:rsidRPr="0042157C" w:rsidRDefault="00A87D31" w:rsidP="007843F0">
            <w:pPr>
              <w:spacing w:after="0" w:line="240" w:lineRule="auto"/>
              <w:ind w:left="288" w:hanging="288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87D31" w:rsidRPr="0042157C" w:rsidRDefault="00A87D31" w:rsidP="0070094F">
            <w:pPr>
              <w:spacing w:after="0" w:line="240" w:lineRule="auto"/>
              <w:ind w:left="288" w:hanging="28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157C">
              <w:rPr>
                <w:rFonts w:asciiTheme="minorHAnsi" w:hAnsiTheme="minorHAnsi" w:cstheme="minorHAnsi"/>
                <w:b/>
                <w:sz w:val="20"/>
                <w:szCs w:val="20"/>
              </w:rPr>
              <w:t>Sp</w:t>
            </w:r>
            <w:bookmarkStart w:id="0" w:name="_GoBack"/>
            <w:bookmarkEnd w:id="0"/>
            <w:r w:rsidRPr="0042157C">
              <w:rPr>
                <w:rFonts w:asciiTheme="minorHAnsi" w:hAnsiTheme="minorHAnsi" w:cstheme="minorHAnsi"/>
                <w:b/>
                <w:sz w:val="20"/>
                <w:szCs w:val="20"/>
              </w:rPr>
              <w:t>oken Languages</w:t>
            </w:r>
          </w:p>
          <w:p w:rsidR="00A87D31" w:rsidRPr="0042157C" w:rsidRDefault="00A87D31" w:rsidP="007E612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17C51" w:rsidRPr="0042157C" w:rsidRDefault="00A87D31" w:rsidP="007E612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57C"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</w:p>
          <w:p w:rsidR="00A87D31" w:rsidRPr="0042157C" w:rsidRDefault="00A87D31" w:rsidP="007E612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57C">
              <w:rPr>
                <w:rFonts w:asciiTheme="minorHAnsi" w:hAnsiTheme="minorHAnsi" w:cstheme="minorHAnsi"/>
                <w:sz w:val="20"/>
                <w:szCs w:val="20"/>
              </w:rPr>
              <w:t>Korean</w:t>
            </w:r>
          </w:p>
          <w:p w:rsidR="00A87D31" w:rsidRPr="0042157C" w:rsidRDefault="00A87D31" w:rsidP="007E612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57C">
              <w:rPr>
                <w:rFonts w:asciiTheme="minorHAnsi" w:hAnsiTheme="minorHAnsi" w:cstheme="minorHAnsi"/>
                <w:sz w:val="20"/>
                <w:szCs w:val="20"/>
              </w:rPr>
              <w:t>Basic French</w:t>
            </w:r>
          </w:p>
          <w:p w:rsidR="00A87D31" w:rsidRPr="0042157C" w:rsidRDefault="00A87D31" w:rsidP="007E612D">
            <w:p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7E612D" w:rsidRPr="0042157C" w:rsidRDefault="007E612D" w:rsidP="00EA295A">
      <w:pPr>
        <w:rPr>
          <w:rFonts w:asciiTheme="minorHAnsi" w:hAnsiTheme="minorHAnsi" w:cstheme="minorHAnsi"/>
          <w:sz w:val="20"/>
        </w:rPr>
      </w:pPr>
    </w:p>
    <w:sectPr w:rsidR="007E612D" w:rsidRPr="0042157C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2702A"/>
    <w:multiLevelType w:val="multilevel"/>
    <w:tmpl w:val="7A8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47"/>
    <w:rsid w:val="000105EF"/>
    <w:rsid w:val="00011388"/>
    <w:rsid w:val="00011740"/>
    <w:rsid w:val="0001195A"/>
    <w:rsid w:val="0002460F"/>
    <w:rsid w:val="00031A1F"/>
    <w:rsid w:val="0004415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3606"/>
    <w:rsid w:val="00112A76"/>
    <w:rsid w:val="00113092"/>
    <w:rsid w:val="00113452"/>
    <w:rsid w:val="00113596"/>
    <w:rsid w:val="00116244"/>
    <w:rsid w:val="0012166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0E5C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157C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108FA"/>
    <w:rsid w:val="00514081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7799"/>
    <w:rsid w:val="00631AAA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576"/>
    <w:rsid w:val="006F0D01"/>
    <w:rsid w:val="006F0F11"/>
    <w:rsid w:val="006F4DBC"/>
    <w:rsid w:val="0070094F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1DB9"/>
    <w:rsid w:val="0075719A"/>
    <w:rsid w:val="007665FB"/>
    <w:rsid w:val="007841CE"/>
    <w:rsid w:val="007843F0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50686"/>
    <w:rsid w:val="00865CEF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221"/>
    <w:rsid w:val="0094075E"/>
    <w:rsid w:val="009429C9"/>
    <w:rsid w:val="00950147"/>
    <w:rsid w:val="00966A06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630E9"/>
    <w:rsid w:val="00A71243"/>
    <w:rsid w:val="00A87D31"/>
    <w:rsid w:val="00AA2062"/>
    <w:rsid w:val="00AA3122"/>
    <w:rsid w:val="00AB00B6"/>
    <w:rsid w:val="00AB2B7B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D3E"/>
    <w:rsid w:val="00BB0062"/>
    <w:rsid w:val="00BB1A16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92D"/>
    <w:rsid w:val="00D53D3C"/>
    <w:rsid w:val="00D665B7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65B45"/>
    <w:rsid w:val="00E74B21"/>
    <w:rsid w:val="00E827D7"/>
    <w:rsid w:val="00E82D4E"/>
    <w:rsid w:val="00E9193E"/>
    <w:rsid w:val="00E93858"/>
    <w:rsid w:val="00EA295A"/>
    <w:rsid w:val="00EA48DD"/>
    <w:rsid w:val="00EA56ED"/>
    <w:rsid w:val="00EB08A6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1311"/>
    <w:rsid w:val="00F921D1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53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character" w:customStyle="1" w:styleId="gc-cs-link">
    <w:name w:val="gc-cs-link"/>
    <w:basedOn w:val="DefaultParagraphFont"/>
    <w:rsid w:val="00950147"/>
  </w:style>
  <w:style w:type="character" w:customStyle="1" w:styleId="apple-converted-space">
    <w:name w:val="apple-converted-space"/>
    <w:basedOn w:val="DefaultParagraphFont"/>
    <w:rsid w:val="00950147"/>
  </w:style>
  <w:style w:type="character" w:customStyle="1" w:styleId="Heading3Char">
    <w:name w:val="Heading 3 Char"/>
    <w:basedOn w:val="DefaultParagraphFont"/>
    <w:link w:val="Heading3"/>
    <w:uiPriority w:val="9"/>
    <w:rsid w:val="00D5392D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null">
    <w:name w:val="null"/>
    <w:basedOn w:val="Normal"/>
    <w:rsid w:val="00D539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53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character" w:customStyle="1" w:styleId="gc-cs-link">
    <w:name w:val="gc-cs-link"/>
    <w:basedOn w:val="DefaultParagraphFont"/>
    <w:rsid w:val="00950147"/>
  </w:style>
  <w:style w:type="character" w:customStyle="1" w:styleId="apple-converted-space">
    <w:name w:val="apple-converted-space"/>
    <w:basedOn w:val="DefaultParagraphFont"/>
    <w:rsid w:val="00950147"/>
  </w:style>
  <w:style w:type="character" w:customStyle="1" w:styleId="Heading3Char">
    <w:name w:val="Heading 3 Char"/>
    <w:basedOn w:val="DefaultParagraphFont"/>
    <w:link w:val="Heading3"/>
    <w:uiPriority w:val="9"/>
    <w:rsid w:val="00D5392D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null">
    <w:name w:val="null"/>
    <w:basedOn w:val="Normal"/>
    <w:rsid w:val="00D539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im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126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Rhan Kim</dc:creator>
  <cp:lastModifiedBy>Rhan Kim</cp:lastModifiedBy>
  <cp:revision>9</cp:revision>
  <cp:lastPrinted>2011-10-25T16:41:00Z</cp:lastPrinted>
  <dcterms:created xsi:type="dcterms:W3CDTF">2011-11-06T02:08:00Z</dcterms:created>
  <dcterms:modified xsi:type="dcterms:W3CDTF">2012-06-22T21:51:00Z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